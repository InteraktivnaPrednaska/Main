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34C" w:rsidRDefault="0013134C" w:rsidP="00F45143">
      <w:pPr>
        <w:jc w:val="center"/>
        <w:rPr>
          <w:b/>
          <w:sz w:val="40"/>
          <w:szCs w:val="40"/>
        </w:rPr>
      </w:pPr>
      <w:r w:rsidRPr="0037757F">
        <w:rPr>
          <w:b/>
          <w:sz w:val="40"/>
          <w:szCs w:val="40"/>
        </w:rPr>
        <w:t>Fakulta matematiky, fyziky a informatiky</w:t>
      </w:r>
    </w:p>
    <w:p w:rsidR="0013134C" w:rsidRDefault="0013134C" w:rsidP="00F4514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Univerzita Komenského </w:t>
      </w:r>
    </w:p>
    <w:p w:rsidR="0013134C" w:rsidRDefault="0013134C" w:rsidP="00F4514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 Bratislave</w:t>
      </w:r>
    </w:p>
    <w:p w:rsidR="0013134C" w:rsidRDefault="0013134C" w:rsidP="00F45143">
      <w:pPr>
        <w:jc w:val="center"/>
        <w:rPr>
          <w:b/>
          <w:sz w:val="40"/>
          <w:szCs w:val="40"/>
        </w:rPr>
      </w:pPr>
    </w:p>
    <w:p w:rsidR="0013134C" w:rsidRDefault="0013134C" w:rsidP="00F45143">
      <w:pPr>
        <w:jc w:val="center"/>
        <w:rPr>
          <w:b/>
          <w:sz w:val="40"/>
          <w:szCs w:val="40"/>
        </w:rPr>
      </w:pPr>
    </w:p>
    <w:p w:rsidR="0013134C" w:rsidRDefault="0013134C" w:rsidP="00F45143">
      <w:pPr>
        <w:jc w:val="center"/>
        <w:rPr>
          <w:b/>
          <w:sz w:val="40"/>
          <w:szCs w:val="40"/>
        </w:rPr>
      </w:pPr>
    </w:p>
    <w:p w:rsidR="0013134C" w:rsidRPr="0037757F" w:rsidRDefault="0013134C" w:rsidP="00F45143">
      <w:pPr>
        <w:jc w:val="center"/>
        <w:rPr>
          <w:b/>
          <w:sz w:val="36"/>
          <w:szCs w:val="36"/>
        </w:rPr>
      </w:pPr>
      <w:r w:rsidRPr="0037757F">
        <w:rPr>
          <w:b/>
          <w:sz w:val="36"/>
          <w:szCs w:val="36"/>
        </w:rPr>
        <w:t>Konceptuálna analýza</w:t>
      </w:r>
    </w:p>
    <w:p w:rsidR="0013134C" w:rsidRDefault="0013134C" w:rsidP="00F45143">
      <w:pPr>
        <w:jc w:val="center"/>
        <w:rPr>
          <w:b/>
          <w:sz w:val="36"/>
          <w:szCs w:val="36"/>
        </w:rPr>
      </w:pPr>
      <w:r w:rsidRPr="0037757F">
        <w:rPr>
          <w:b/>
          <w:sz w:val="36"/>
          <w:szCs w:val="36"/>
        </w:rPr>
        <w:t>Interaktívna prednáška</w:t>
      </w:r>
    </w:p>
    <w:p w:rsidR="0013134C" w:rsidRDefault="0013134C" w:rsidP="00F45143">
      <w:pPr>
        <w:jc w:val="center"/>
        <w:rPr>
          <w:b/>
          <w:sz w:val="36"/>
          <w:szCs w:val="36"/>
        </w:rPr>
      </w:pPr>
    </w:p>
    <w:p w:rsidR="0013134C" w:rsidRDefault="0013134C" w:rsidP="00F45143">
      <w:pPr>
        <w:jc w:val="center"/>
        <w:rPr>
          <w:b/>
          <w:sz w:val="36"/>
          <w:szCs w:val="36"/>
        </w:rPr>
      </w:pPr>
    </w:p>
    <w:p w:rsidR="0013134C" w:rsidRDefault="0013134C" w:rsidP="00F45143">
      <w:pPr>
        <w:jc w:val="center"/>
        <w:rPr>
          <w:b/>
          <w:sz w:val="36"/>
          <w:szCs w:val="36"/>
        </w:rPr>
      </w:pPr>
    </w:p>
    <w:p w:rsidR="0013134C" w:rsidRDefault="0013134C" w:rsidP="00F45143">
      <w:pPr>
        <w:rPr>
          <w:b/>
          <w:sz w:val="36"/>
          <w:szCs w:val="36"/>
        </w:rPr>
      </w:pPr>
    </w:p>
    <w:p w:rsidR="0013134C" w:rsidRDefault="0013134C" w:rsidP="00F45143">
      <w:pPr>
        <w:rPr>
          <w:b/>
          <w:sz w:val="36"/>
          <w:szCs w:val="36"/>
        </w:rPr>
      </w:pPr>
    </w:p>
    <w:p w:rsidR="0013134C" w:rsidRDefault="0013134C" w:rsidP="00F45143">
      <w:pPr>
        <w:rPr>
          <w:b/>
          <w:sz w:val="36"/>
          <w:szCs w:val="36"/>
        </w:rPr>
      </w:pPr>
    </w:p>
    <w:p w:rsidR="0013134C" w:rsidRDefault="0013134C" w:rsidP="00F45143">
      <w:pPr>
        <w:rPr>
          <w:b/>
          <w:sz w:val="36"/>
          <w:szCs w:val="36"/>
        </w:rPr>
      </w:pPr>
    </w:p>
    <w:p w:rsidR="0013134C" w:rsidRPr="0037757F" w:rsidRDefault="0013134C" w:rsidP="00F45143">
      <w:pPr>
        <w:rPr>
          <w:b/>
        </w:rPr>
      </w:pPr>
      <w:r w:rsidRPr="0037757F">
        <w:rPr>
          <w:b/>
        </w:rPr>
        <w:t>Zimný semester 2015/2016</w:t>
      </w:r>
    </w:p>
    <w:p w:rsidR="0013134C" w:rsidRPr="0037757F" w:rsidRDefault="0013134C" w:rsidP="00F45143">
      <w:pPr>
        <w:rPr>
          <w:b/>
        </w:rPr>
      </w:pPr>
      <w:r w:rsidRPr="0037757F">
        <w:rPr>
          <w:b/>
        </w:rPr>
        <w:t>Monika Štrbová</w:t>
      </w:r>
    </w:p>
    <w:p w:rsidR="0013134C" w:rsidRPr="0037757F" w:rsidRDefault="0013134C" w:rsidP="00F45143">
      <w:pPr>
        <w:rPr>
          <w:b/>
        </w:rPr>
      </w:pPr>
      <w:r w:rsidRPr="0037757F">
        <w:rPr>
          <w:b/>
        </w:rPr>
        <w:t>Tomáš Grešík</w:t>
      </w:r>
    </w:p>
    <w:p w:rsidR="0013134C" w:rsidRPr="0037757F" w:rsidRDefault="0013134C" w:rsidP="00F45143">
      <w:pPr>
        <w:rPr>
          <w:b/>
        </w:rPr>
      </w:pPr>
      <w:r w:rsidRPr="0037757F">
        <w:rPr>
          <w:b/>
        </w:rPr>
        <w:t>Patrik Katrinec</w:t>
      </w:r>
    </w:p>
    <w:p w:rsidR="0013134C" w:rsidRPr="0037757F" w:rsidRDefault="0013134C" w:rsidP="00F45143">
      <w:pPr>
        <w:rPr>
          <w:b/>
        </w:rPr>
      </w:pPr>
      <w:r w:rsidRPr="0037757F">
        <w:rPr>
          <w:b/>
        </w:rPr>
        <w:t>Pavol Jeleník</w:t>
      </w:r>
    </w:p>
    <w:p w:rsidR="0013134C" w:rsidRPr="00927133" w:rsidRDefault="0013134C" w:rsidP="00F45143">
      <w:pPr>
        <w:rPr>
          <w:b/>
        </w:rPr>
      </w:pPr>
      <w:r w:rsidRPr="00927133">
        <w:rPr>
          <w:b/>
        </w:rPr>
        <w:t>Use-Case diagram aplikácie</w:t>
      </w:r>
    </w:p>
    <w:p w:rsidR="0013134C" w:rsidRDefault="0013134C" w:rsidP="00F45143">
      <w:r>
        <w:t>Nasledovný use-case diagram aplikácie zobrazuje základnú funkcionalitu systému rozdelenú podľa používateľskej role systému.</w:t>
      </w:r>
    </w:p>
    <w:p w:rsidR="0013134C" w:rsidRDefault="0013134C" w:rsidP="00F45143"/>
    <w:p w:rsidR="0013134C" w:rsidRDefault="0013134C" w:rsidP="0092713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68.25pt">
            <v:imagedata r:id="rId5" o:title=""/>
          </v:shape>
        </w:pict>
      </w:r>
    </w:p>
    <w:p w:rsidR="0013134C" w:rsidRPr="00F45143" w:rsidRDefault="0013134C" w:rsidP="00F45143"/>
    <w:p w:rsidR="0013134C" w:rsidRPr="00927133" w:rsidRDefault="0013134C" w:rsidP="00927133">
      <w:pPr>
        <w:pStyle w:val="NoSpacing"/>
        <w:tabs>
          <w:tab w:val="left" w:pos="3540"/>
        </w:tabs>
        <w:rPr>
          <w:i/>
        </w:rPr>
      </w:pPr>
      <w:r w:rsidRPr="00927133">
        <w:rPr>
          <w:i/>
        </w:rPr>
        <w:tab/>
        <w:t>Obr. 1 : Use-case diagram aplikácie</w:t>
      </w:r>
    </w:p>
    <w:p w:rsidR="0013134C" w:rsidRDefault="0013134C" w:rsidP="00927133">
      <w:pPr>
        <w:pStyle w:val="NoSpacing"/>
        <w:tabs>
          <w:tab w:val="left" w:pos="3540"/>
        </w:tabs>
      </w:pPr>
    </w:p>
    <w:p w:rsidR="0013134C" w:rsidRDefault="0013134C" w:rsidP="00927133">
      <w:pPr>
        <w:pStyle w:val="NoSpacing"/>
        <w:tabs>
          <w:tab w:val="left" w:pos="3540"/>
        </w:tabs>
      </w:pPr>
    </w:p>
    <w:p w:rsidR="0013134C" w:rsidRDefault="0013134C" w:rsidP="00927133">
      <w:pPr>
        <w:pStyle w:val="NoSpacing"/>
        <w:tabs>
          <w:tab w:val="left" w:pos="3540"/>
        </w:tabs>
      </w:pPr>
    </w:p>
    <w:p w:rsidR="0013134C" w:rsidRDefault="0013134C" w:rsidP="00D33A81">
      <w:pPr>
        <w:pStyle w:val="NoSpacing"/>
      </w:pPr>
    </w:p>
    <w:p w:rsidR="0013134C" w:rsidRDefault="0013134C" w:rsidP="00D33A81">
      <w:pPr>
        <w:pStyle w:val="NoSpacing"/>
      </w:pPr>
    </w:p>
    <w:p w:rsidR="0013134C" w:rsidRDefault="0013134C" w:rsidP="00D33A81">
      <w:pPr>
        <w:pStyle w:val="NoSpacing"/>
      </w:pPr>
    </w:p>
    <w:p w:rsidR="0013134C" w:rsidRPr="00927133" w:rsidRDefault="0013134C" w:rsidP="00D33A81">
      <w:pPr>
        <w:pStyle w:val="NoSpacing"/>
        <w:rPr>
          <w:b/>
        </w:rPr>
      </w:pPr>
      <w:r w:rsidRPr="00927133">
        <w:rPr>
          <w:b/>
        </w:rPr>
        <w:t>Entitno-relačný diagram aplikácie</w:t>
      </w:r>
    </w:p>
    <w:p w:rsidR="0013134C" w:rsidRDefault="0013134C" w:rsidP="00D33A81">
      <w:pPr>
        <w:pStyle w:val="NoSpacing"/>
      </w:pPr>
      <w:r>
        <w:t>Na nasledovných diagramoch vidíme vzťahy medzi subjektami v aplikácii.</w:t>
      </w:r>
    </w:p>
    <w:p w:rsidR="0013134C" w:rsidRDefault="0013134C" w:rsidP="00D33A81">
      <w:pPr>
        <w:pStyle w:val="NoSpacing"/>
      </w:pPr>
    </w:p>
    <w:p w:rsidR="0013134C" w:rsidRDefault="0013134C" w:rsidP="00D33A81">
      <w:pPr>
        <w:pStyle w:val="NoSpacing"/>
      </w:pPr>
      <w:r>
        <w:rPr>
          <w:noProof/>
          <w:lang w:eastAsia="sk-SK"/>
        </w:rPr>
        <w:pict>
          <v:shape id="_x0000_s1026" type="#_x0000_t75" style="position:absolute;margin-left:-63pt;margin-top:25.7pt;width:8in;height:235.5pt;z-index:251667456">
            <v:imagedata r:id="rId6" o:title=""/>
            <w10:wrap type="square"/>
          </v:shape>
        </w:pict>
      </w:r>
    </w:p>
    <w:p w:rsidR="0013134C" w:rsidRPr="00927133" w:rsidRDefault="0013134C" w:rsidP="00927133">
      <w:pPr>
        <w:pStyle w:val="NoSpacing"/>
        <w:jc w:val="center"/>
        <w:rPr>
          <w:i/>
        </w:rPr>
      </w:pPr>
      <w:r w:rsidRPr="00927133">
        <w:rPr>
          <w:i/>
        </w:rPr>
        <w:t>Obr.2 : Entitno-relačn</w:t>
      </w:r>
      <w:r>
        <w:rPr>
          <w:i/>
        </w:rPr>
        <w:t>é</w:t>
      </w:r>
      <w:r w:rsidRPr="00927133">
        <w:rPr>
          <w:i/>
        </w:rPr>
        <w:t xml:space="preserve"> diagram</w:t>
      </w:r>
      <w:r>
        <w:rPr>
          <w:i/>
        </w:rPr>
        <w:t>y</w:t>
      </w:r>
      <w:r w:rsidRPr="00927133">
        <w:rPr>
          <w:i/>
        </w:rPr>
        <w:t xml:space="preserve"> aplikácie</w:t>
      </w:r>
    </w:p>
    <w:p w:rsidR="0013134C" w:rsidRDefault="0013134C" w:rsidP="00927133">
      <w:pPr>
        <w:pStyle w:val="NoSpacing"/>
        <w:jc w:val="center"/>
      </w:pPr>
    </w:p>
    <w:p w:rsidR="0013134C" w:rsidRDefault="0013134C" w:rsidP="00D33A81">
      <w:pPr>
        <w:pStyle w:val="NoSpacing"/>
      </w:pPr>
    </w:p>
    <w:p w:rsidR="0013134C" w:rsidRDefault="0013134C" w:rsidP="00D33A81">
      <w:pPr>
        <w:pStyle w:val="NoSpacing"/>
      </w:pPr>
    </w:p>
    <w:p w:rsidR="0013134C" w:rsidRDefault="0013134C" w:rsidP="00D33A81">
      <w:pPr>
        <w:pStyle w:val="NoSpacing"/>
      </w:pPr>
    </w:p>
    <w:p w:rsidR="0013134C" w:rsidRDefault="0013134C" w:rsidP="00D33A81">
      <w:pPr>
        <w:pStyle w:val="NoSpacing"/>
      </w:pPr>
    </w:p>
    <w:p w:rsidR="0013134C" w:rsidRDefault="0013134C" w:rsidP="00D33A81">
      <w:pPr>
        <w:pStyle w:val="NoSpacing"/>
      </w:pPr>
    </w:p>
    <w:p w:rsidR="0013134C" w:rsidRDefault="0013134C" w:rsidP="00D33A81">
      <w:pPr>
        <w:pStyle w:val="NoSpacing"/>
      </w:pPr>
    </w:p>
    <w:p w:rsidR="0013134C" w:rsidRDefault="0013134C" w:rsidP="00D33A81">
      <w:pPr>
        <w:pStyle w:val="NoSpacing"/>
      </w:pPr>
    </w:p>
    <w:p w:rsidR="0013134C" w:rsidRDefault="0013134C" w:rsidP="00D33A81">
      <w:pPr>
        <w:pStyle w:val="NoSpacing"/>
      </w:pPr>
    </w:p>
    <w:p w:rsidR="0013134C" w:rsidRDefault="0013134C" w:rsidP="00D33A81">
      <w:pPr>
        <w:pStyle w:val="NoSpacing"/>
      </w:pPr>
    </w:p>
    <w:p w:rsidR="0013134C" w:rsidRDefault="0013134C" w:rsidP="00D33A81">
      <w:pPr>
        <w:pStyle w:val="NoSpacing"/>
      </w:pPr>
    </w:p>
    <w:p w:rsidR="0013134C" w:rsidRPr="00927133" w:rsidRDefault="0013134C" w:rsidP="00D33A81">
      <w:pPr>
        <w:pStyle w:val="NoSpacing"/>
        <w:rPr>
          <w:b/>
        </w:rPr>
      </w:pPr>
      <w:r w:rsidRPr="00927133">
        <w:rPr>
          <w:b/>
        </w:rPr>
        <w:t>Stavový diagram aplikácie</w:t>
      </w:r>
    </w:p>
    <w:p w:rsidR="0013134C" w:rsidRDefault="0013134C" w:rsidP="00D33A81">
      <w:pPr>
        <w:pStyle w:val="NoSpacing"/>
      </w:pPr>
    </w:p>
    <w:p w:rsidR="0013134C" w:rsidRDefault="0013134C" w:rsidP="00D33A81">
      <w:pPr>
        <w:pStyle w:val="NoSpacing"/>
      </w:pPr>
      <w:r>
        <w:rPr>
          <w:noProof/>
          <w:lang w:eastAsia="sk-SK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urved Connector 24" o:spid="_x0000_s1027" type="#_x0000_t38" style="position:absolute;margin-left:388.15pt;margin-top:200.65pt;width:77.25pt;height:105.75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" adj="35452" strokecolor="red" strokeweight=".5pt">
            <v:stroke endarrow="block" joinstyle="miter"/>
          </v:shape>
        </w:pict>
      </w: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8" type="#_x0000_t32" style="position:absolute;margin-left:225.55pt;margin-top:136.15pt;width:3.6pt;height:321.75pt;flip:x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" strokecolor="red" strokeweight=".5pt">
            <v:stroke endarrow="block" joinstyle="miter"/>
          </v:shape>
        </w:pict>
      </w:r>
      <w:r>
        <w:rPr>
          <w:noProof/>
          <w:lang w:eastAsia="sk-SK"/>
        </w:rPr>
        <w:pict>
          <v:shape id="Straight Arrow Connector 4" o:spid="_x0000_s1029" type="#_x0000_t32" style="position:absolute;margin-left:59.65pt;margin-top:131.65pt;width:156.75pt;height:19.5pt;flip:x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" strokecolor="red" strokeweight=".5pt">
            <v:stroke endarrow="block" joinstyle="miter"/>
          </v:shape>
        </w:pict>
      </w:r>
      <w:r>
        <w:rPr>
          <w:noProof/>
          <w:lang w:eastAsia="sk-SK"/>
        </w:rPr>
        <w:pict>
          <v:shape id="Straight Arrow Connector 19" o:spid="_x0000_s1030" type="#_x0000_t32" style="position:absolute;margin-left:229.9pt;margin-top:133.15pt;width:75.75pt;height:64.5pt;flip:x 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" strokecolor="red" strokeweight=".5pt">
            <v:stroke endarrow="block" joinstyle="miter"/>
          </v:shape>
        </w:pict>
      </w:r>
      <w:r>
        <w:rPr>
          <w:noProof/>
          <w:lang w:eastAsia="sk-SK"/>
        </w:rPr>
        <w:pict>
          <v:shape id="Straight Arrow Connector 18" o:spid="_x0000_s1031" type="#_x0000_t32" style="position:absolute;margin-left:157.15pt;margin-top:133.15pt;width:66.75pt;height:57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" strokecolor="red" strokeweight=".5pt">
            <v:stroke endarrow="block" joinstyle="miter"/>
          </v:shape>
        </w:pict>
      </w:r>
      <w:r>
        <w:rPr>
          <w:noProof/>
          <w:lang w:eastAsia="sk-SK"/>
        </w:rPr>
        <w:pict>
          <v:shape id="Straight Arrow Connector 10" o:spid="_x0000_s1032" type="#_x0000_t32" style="position:absolute;margin-left:0;margin-top:.4pt;width:.75pt;height:41.25pt;z-index:25165414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" strokecolor="red" strokeweight=".5pt">
            <v:stroke endarrow="block" joinstyle="miter"/>
            <w10:wrap anchorx="margin"/>
          </v:shape>
        </w:pict>
      </w:r>
      <w:r>
        <w:rPr>
          <w:noProof/>
          <w:lang w:eastAsia="sk-SK"/>
        </w:rPr>
        <w:pict>
          <v:oval id="Oval 3" o:spid="_x0000_s1033" style="position:absolute;margin-left:175.15pt;margin-top:34.9pt;width:110.25pt;height:96.75pt;z-index:25164800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" strokecolor="red" strokeweight="1pt">
            <v:stroke joinstyle="miter"/>
            <v:textbox>
              <w:txbxContent>
                <w:p w:rsidR="0013134C" w:rsidRPr="00507A3E" w:rsidRDefault="0013134C" w:rsidP="003F43DA">
                  <w:pPr>
                    <w:jc w:val="center"/>
                    <w:rPr>
                      <w:color w:val="000000"/>
                    </w:rPr>
                  </w:pPr>
                  <w:r w:rsidRPr="00507A3E">
                    <w:rPr>
                      <w:color w:val="000000"/>
                    </w:rPr>
                    <w:t xml:space="preserve">Prihlásenie  / registrácia / ukončenie aplikácie </w:t>
                  </w:r>
                </w:p>
                <w:p w:rsidR="0013134C" w:rsidRPr="00507A3E" w:rsidRDefault="0013134C" w:rsidP="003F43DA">
                  <w:pPr>
                    <w:jc w:val="center"/>
                    <w:rPr>
                      <w:color w:val="000000"/>
                    </w:rPr>
                  </w:pPr>
                </w:p>
              </w:txbxContent>
            </v:textbox>
            <w10:wrap anchorx="margin"/>
          </v:oval>
        </w:pict>
      </w:r>
      <w:r>
        <w:rPr>
          <w:noProof/>
          <w:lang w:eastAsia="sk-SK"/>
        </w:rPr>
        <w:pict>
          <v:shape id="Straight Arrow Connector 16" o:spid="_x0000_s1034" type="#_x0000_t32" style="position:absolute;margin-left:115.15pt;margin-top:70.9pt;width:55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" strokecolor="red" strokeweight=".5pt">
            <v:stroke endarrow="block" joinstyle="miter"/>
          </v:shape>
        </w:pict>
      </w:r>
      <w:r>
        <w:rPr>
          <w:noProof/>
          <w:lang w:eastAsia="sk-SK"/>
        </w:rPr>
        <w:pict>
          <v:shape id="Straight Arrow Connector 15" o:spid="_x0000_s1035" type="#_x0000_t32" style="position:absolute;margin-left:115.9pt;margin-top:111.4pt;width:57pt;height:.75pt;flip:x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" strokecolor="red" strokeweight=".5pt">
            <v:stroke endarrow="block" joinstyle="miter"/>
          </v:shape>
        </w:pict>
      </w:r>
      <w:r>
        <w:rPr>
          <w:noProof/>
          <w:lang w:eastAsia="sk-SK"/>
        </w:rPr>
        <w:pict>
          <v:oval id="Oval 13" o:spid="_x0000_s1036" style="position:absolute;margin-left:0;margin-top:53.65pt;width:116.25pt;height:73.5pt;z-index:251657216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" strokecolor="red" strokeweight="1pt">
            <v:stroke joinstyle="miter"/>
            <v:textbox>
              <w:txbxContent>
                <w:p w:rsidR="0013134C" w:rsidRPr="00507A3E" w:rsidRDefault="0013134C" w:rsidP="00CC7B87">
                  <w:pPr>
                    <w:jc w:val="center"/>
                    <w:rPr>
                      <w:color w:val="000000"/>
                    </w:rPr>
                  </w:pPr>
                  <w:r w:rsidRPr="00507A3E">
                    <w:rPr>
                      <w:color w:val="000000"/>
                    </w:rPr>
                    <w:t>registrácia</w:t>
                  </w:r>
                </w:p>
              </w:txbxContent>
            </v:textbox>
            <w10:wrap anchorx="margin"/>
          </v:oval>
        </w:pict>
      </w:r>
      <w:r>
        <w:rPr>
          <w:noProof/>
          <w:lang w:eastAsia="sk-SK"/>
        </w:rPr>
        <w:pict>
          <v:shape id="Curved Connector 11" o:spid="_x0000_s1037" type="#_x0000_t38" style="position:absolute;margin-left:-6.35pt;margin-top:199.15pt;width:69.75pt;height:101.25pt;flip:x y;z-index:25165516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" adj="29800" strokecolor="red" strokeweight=".5pt">
            <v:stroke endarrow="block" joinstyle="miter"/>
            <w10:wrap anchorx="margin"/>
          </v:shape>
        </w:pict>
      </w:r>
      <w:r>
        <w:rPr>
          <w:noProof/>
          <w:lang w:eastAsia="sk-SK"/>
        </w:rPr>
        <w:pict>
          <v:line id="Straight Connector 12" o:spid="_x0000_s1038" style="position:absolute;flip:x;z-index:251656192;visibility:visible" from="63.4pt,232.9pt" to="66.4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" strokecolor="red" strokeweight=".5pt">
            <v:stroke joinstyle="miter"/>
          </v:line>
        </w:pict>
      </w:r>
      <w:r>
        <w:rPr>
          <w:noProof/>
          <w:lang w:eastAsia="sk-SK"/>
        </w:rPr>
        <w:pict>
          <v:oval id="Oval 9" o:spid="_x0000_s1039" style="position:absolute;margin-left:0;margin-top:-9.35pt;width:21.75pt;height:22.5pt;z-index:251653120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" fillcolor="red" strokecolor="red" strokeweight="1pt">
            <v:stroke joinstyle="miter"/>
            <w10:wrap anchorx="margin"/>
          </v:oval>
        </w:pict>
      </w:r>
      <w:r>
        <w:rPr>
          <w:noProof/>
          <w:lang w:eastAsia="sk-SK"/>
        </w:rPr>
        <w:pict>
          <v:oval id="Oval 7" o:spid="_x0000_s1040" style="position:absolute;margin-left:306.75pt;margin-top:158.25pt;width:159pt;height:78.75pt;z-index:251652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" strokecolor="red" strokeweight="1pt">
            <v:stroke joinstyle="miter"/>
            <v:textbox>
              <w:txbxContent>
                <w:p w:rsidR="0013134C" w:rsidRPr="00507A3E" w:rsidRDefault="0013134C" w:rsidP="003F43DA">
                  <w:pPr>
                    <w:jc w:val="center"/>
                    <w:rPr>
                      <w:color w:val="000000"/>
                    </w:rPr>
                  </w:pPr>
                  <w:r w:rsidRPr="00507A3E">
                    <w:rPr>
                      <w:color w:val="000000"/>
                    </w:rPr>
                    <w:t>prihlásený ako používatel</w:t>
                  </w:r>
                </w:p>
              </w:txbxContent>
            </v:textbox>
          </v:oval>
        </w:pict>
      </w:r>
      <w:r>
        <w:rPr>
          <w:noProof/>
          <w:lang w:eastAsia="sk-SK"/>
        </w:rPr>
        <w:pict>
          <v:oval id="Oval 6" o:spid="_x0000_s1041" style="position:absolute;margin-left:-3.35pt;margin-top:152.65pt;width:159pt;height:78.75pt;z-index:251651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" strokecolor="red" strokeweight="1pt">
            <v:stroke joinstyle="miter"/>
            <v:textbox>
              <w:txbxContent>
                <w:p w:rsidR="0013134C" w:rsidRPr="00507A3E" w:rsidRDefault="0013134C" w:rsidP="003F43DA">
                  <w:pPr>
                    <w:jc w:val="center"/>
                    <w:rPr>
                      <w:color w:val="000000"/>
                    </w:rPr>
                  </w:pPr>
                  <w:r w:rsidRPr="00507A3E">
                    <w:rPr>
                      <w:color w:val="000000"/>
                    </w:rPr>
                    <w:t>prihlásený ako admin</w:t>
                  </w:r>
                </w:p>
              </w:txbxContent>
            </v:textbox>
          </v:oval>
        </w:pict>
      </w:r>
      <w:r>
        <w:rPr>
          <w:noProof/>
          <w:lang w:eastAsia="sk-SK"/>
        </w:rPr>
        <w:pict>
          <v:shape id="Straight Arrow Connector 5" o:spid="_x0000_s1042" type="#_x0000_t32" style="position:absolute;margin-left:229.15pt;margin-top:133.15pt;width:159.75pt;height:22.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" strokecolor="red" strokeweight=".5pt">
            <v:stroke endarrow="block" joinstyle="miter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Odhlásenie</w:t>
      </w:r>
      <w:r>
        <w:tab/>
      </w:r>
      <w:r>
        <w:tab/>
        <w:t>odhlásenie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34C" w:rsidRDefault="0013134C" w:rsidP="00D33A81">
      <w:pPr>
        <w:pStyle w:val="NoSpacing"/>
      </w:pPr>
      <w:r>
        <w:rPr>
          <w:noProof/>
          <w:lang w:eastAsia="sk-SK"/>
        </w:rPr>
        <w:pict>
          <v:line id="Straight Connector 23" o:spid="_x0000_s1043" style="position:absolute;z-index:251665408;visibility:visible" from="386.65pt,22.75pt" to="387.4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" strokecolor="red" strokeweight=".5pt">
            <v:stroke joinstyle="miter"/>
          </v:line>
        </w:pict>
      </w:r>
      <w:r>
        <w:tab/>
      </w:r>
    </w:p>
    <w:p w:rsidR="0013134C" w:rsidRDefault="0013134C" w:rsidP="00A25B7E">
      <w:pPr>
        <w:pStyle w:val="NoSpacing"/>
        <w:numPr>
          <w:ilvl w:val="0"/>
          <w:numId w:val="3"/>
        </w:numPr>
      </w:pPr>
      <w:r>
        <w:t>Položenie otázky</w:t>
      </w:r>
      <w:r>
        <w:tab/>
      </w:r>
      <w:r>
        <w:tab/>
      </w:r>
      <w:r>
        <w:tab/>
      </w:r>
      <w:r>
        <w:tab/>
      </w:r>
      <w:r>
        <w:tab/>
      </w:r>
      <w:r>
        <w:tab/>
        <w:t>Položenie otázky</w:t>
      </w:r>
    </w:p>
    <w:p w:rsidR="0013134C" w:rsidRDefault="0013134C" w:rsidP="00A25B7E">
      <w:pPr>
        <w:pStyle w:val="NoSpacing"/>
        <w:numPr>
          <w:ilvl w:val="0"/>
          <w:numId w:val="3"/>
        </w:numPr>
      </w:pPr>
      <w:r>
        <w:t>Odpoveď na otázku</w:t>
      </w:r>
      <w:r>
        <w:tab/>
      </w:r>
      <w:r>
        <w:tab/>
      </w:r>
      <w:r>
        <w:tab/>
      </w:r>
      <w:r>
        <w:tab/>
      </w:r>
      <w:r>
        <w:tab/>
      </w:r>
      <w:r>
        <w:tab/>
        <w:t>Odpoveď na otázku</w:t>
      </w:r>
    </w:p>
    <w:p w:rsidR="0013134C" w:rsidRDefault="0013134C" w:rsidP="00A25B7E">
      <w:pPr>
        <w:pStyle w:val="NoSpacing"/>
        <w:numPr>
          <w:ilvl w:val="0"/>
          <w:numId w:val="3"/>
        </w:numPr>
      </w:pPr>
      <w:r>
        <w:t>Zadanie ankety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Odpoveď do ankety</w:t>
      </w:r>
    </w:p>
    <w:p w:rsidR="0013134C" w:rsidRDefault="0013134C" w:rsidP="00A25B7E">
      <w:pPr>
        <w:pStyle w:val="NoSpacing"/>
        <w:numPr>
          <w:ilvl w:val="0"/>
          <w:numId w:val="3"/>
        </w:numPr>
      </w:pPr>
      <w:r>
        <w:t>Vyhodnotenie údajov</w:t>
      </w:r>
      <w:r>
        <w:tab/>
      </w:r>
      <w:r>
        <w:tab/>
      </w:r>
      <w:r>
        <w:tab/>
      </w:r>
      <w:r>
        <w:tab/>
      </w:r>
      <w:r>
        <w:tab/>
      </w:r>
      <w:r>
        <w:tab/>
        <w:t>Zápis do  prezenčky</w:t>
      </w:r>
    </w:p>
    <w:p w:rsidR="0013134C" w:rsidRDefault="0013134C" w:rsidP="00A25B7E">
      <w:pPr>
        <w:pStyle w:val="NoSpacing"/>
        <w:numPr>
          <w:ilvl w:val="0"/>
          <w:numId w:val="3"/>
        </w:numPr>
      </w:pPr>
      <w:r>
        <w:t>Kontrola dochádzky</w:t>
      </w:r>
    </w:p>
    <w:p w:rsidR="0013134C" w:rsidRDefault="0013134C" w:rsidP="00A25B7E">
      <w:pPr>
        <w:pStyle w:val="NoSpacing"/>
        <w:ind w:left="3540"/>
      </w:pPr>
      <w:r>
        <w:rPr>
          <w:noProof/>
          <w:lang w:eastAsia="sk-SK"/>
        </w:rPr>
        <w:pict>
          <v:oval id="Oval 21" o:spid="_x0000_s1044" style="position:absolute;left:0;text-align:left;margin-left:214.15pt;margin-top:132.5pt;width:24pt;height:19.5pt;z-index:25166336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" strokecolor="red" strokeweight="1pt">
            <v:stroke joinstyle="miter"/>
            <w10:wrap anchorx="margin"/>
          </v:oval>
        </w:pict>
      </w:r>
      <w:r>
        <w:rPr>
          <w:noProof/>
          <w:lang w:eastAsia="sk-SK"/>
        </w:rPr>
        <w:pict>
          <v:oval id="Oval 22" o:spid="_x0000_s1045" style="position:absolute;left:0;text-align:left;margin-left:0;margin-top:138.5pt;width:7.5pt;height:9pt;z-index:251664384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" fillcolor="red" strokecolor="red" strokeweight="1pt">
            <v:stroke joinstyle="miter"/>
            <w10:wrap anchorx="margin"/>
          </v:oval>
        </w:pict>
      </w:r>
    </w:p>
    <w:p w:rsidR="0013134C" w:rsidRDefault="0013134C" w:rsidP="00A25B7E">
      <w:pPr>
        <w:pStyle w:val="NoSpacing"/>
        <w:ind w:left="3540"/>
      </w:pPr>
      <w:r>
        <w:t xml:space="preserve"> ukončenie aplikácie</w:t>
      </w:r>
      <w:bookmarkStart w:id="0" w:name="_GoBack"/>
      <w:bookmarkEnd w:id="0"/>
    </w:p>
    <w:p w:rsidR="0013134C" w:rsidRDefault="0013134C" w:rsidP="00A25B7E">
      <w:pPr>
        <w:pStyle w:val="NoSpacing"/>
        <w:ind w:left="3540"/>
      </w:pPr>
    </w:p>
    <w:p w:rsidR="0013134C" w:rsidRDefault="0013134C" w:rsidP="00A25B7E">
      <w:pPr>
        <w:pStyle w:val="NoSpacing"/>
        <w:ind w:left="3540"/>
      </w:pPr>
    </w:p>
    <w:p w:rsidR="0013134C" w:rsidRDefault="0013134C" w:rsidP="00A25B7E">
      <w:pPr>
        <w:pStyle w:val="NoSpacing"/>
        <w:ind w:left="3540"/>
      </w:pPr>
    </w:p>
    <w:p w:rsidR="0013134C" w:rsidRDefault="0013134C" w:rsidP="00A25B7E">
      <w:pPr>
        <w:pStyle w:val="NoSpacing"/>
        <w:ind w:left="3540"/>
      </w:pPr>
    </w:p>
    <w:p w:rsidR="0013134C" w:rsidRDefault="0013134C" w:rsidP="00A25B7E">
      <w:pPr>
        <w:pStyle w:val="NoSpacing"/>
        <w:ind w:left="3540"/>
      </w:pPr>
    </w:p>
    <w:p w:rsidR="0013134C" w:rsidRPr="00927133" w:rsidRDefault="0013134C" w:rsidP="00927133">
      <w:pPr>
        <w:pStyle w:val="NoSpacing"/>
        <w:jc w:val="center"/>
        <w:rPr>
          <w:i/>
        </w:rPr>
      </w:pPr>
      <w:r w:rsidRPr="00927133">
        <w:rPr>
          <w:i/>
        </w:rPr>
        <w:t>Obr.3 : Stavový diagram aplikácie</w:t>
      </w:r>
    </w:p>
    <w:p w:rsidR="0013134C" w:rsidRDefault="0013134C" w:rsidP="00A25B7E">
      <w:pPr>
        <w:pStyle w:val="NoSpacing"/>
        <w:ind w:left="3540"/>
      </w:pPr>
    </w:p>
    <w:p w:rsidR="0013134C" w:rsidRDefault="0013134C" w:rsidP="00A25B7E">
      <w:pPr>
        <w:pStyle w:val="NoSpacing"/>
        <w:ind w:left="3540"/>
      </w:pPr>
    </w:p>
    <w:p w:rsidR="0013134C" w:rsidRDefault="0013134C" w:rsidP="00A25B7E">
      <w:pPr>
        <w:pStyle w:val="NoSpacing"/>
        <w:ind w:left="3540"/>
      </w:pPr>
    </w:p>
    <w:p w:rsidR="0013134C" w:rsidRDefault="0013134C" w:rsidP="00BA6675"/>
    <w:p w:rsidR="0013134C" w:rsidRPr="001B7B8A" w:rsidRDefault="0013134C" w:rsidP="00BA6675">
      <w:pPr>
        <w:rPr>
          <w:b/>
          <w:sz w:val="28"/>
          <w:szCs w:val="28"/>
        </w:rPr>
      </w:pPr>
      <w:r w:rsidRPr="001B7B8A">
        <w:rPr>
          <w:b/>
          <w:sz w:val="28"/>
          <w:szCs w:val="28"/>
        </w:rPr>
        <w:t>Štandardné scenáre jednotlivých funkcií aplikácie</w:t>
      </w:r>
    </w:p>
    <w:p w:rsidR="0013134C" w:rsidRDefault="0013134C" w:rsidP="00BA6675">
      <w:r>
        <w:t>Popisuje základné scenáre používateľských rolí.</w:t>
      </w:r>
    </w:p>
    <w:p w:rsidR="0013134C" w:rsidRPr="00E559D5" w:rsidRDefault="0013134C" w:rsidP="00BA6675">
      <w:pPr>
        <w:rPr>
          <w:b/>
        </w:rPr>
      </w:pPr>
      <w:r w:rsidRPr="00E559D5">
        <w:rPr>
          <w:b/>
        </w:rPr>
        <w:t>Používateľ:</w:t>
      </w:r>
    </w:p>
    <w:p w:rsidR="0013134C" w:rsidRDefault="0013134C" w:rsidP="00BA6675">
      <w:r>
        <w:t xml:space="preserve">Pre prezeranie obsahu prednášok a zapájania sa do prednášok je potrebné, aby sa používateľ najskôr zaregistroval. Po úspešnej registrácii sa môže prihlásiť a zvoliť prednášku, ktorá v tej chvíli prebieha. Pomocou mobilnej aplikácie nainštalovanej vo svojom mobilnom zariadení môže klásť otázky na prednášajúceho a čakať ústnu odpoveď . Ďalej pomocou mobilnej aplikácie vypĺňa ankety a odpovedá na otázky prednášajúceho. </w:t>
      </w:r>
    </w:p>
    <w:p w:rsidR="0013134C" w:rsidRDefault="0013134C" w:rsidP="00BA6675"/>
    <w:p w:rsidR="0013134C" w:rsidRPr="001B7B8A" w:rsidRDefault="0013134C" w:rsidP="00BA6675">
      <w:pPr>
        <w:rPr>
          <w:b/>
        </w:rPr>
      </w:pPr>
      <w:r w:rsidRPr="001B7B8A">
        <w:rPr>
          <w:b/>
        </w:rPr>
        <w:t xml:space="preserve">Administrátor: </w:t>
      </w:r>
    </w:p>
    <w:p w:rsidR="0013134C" w:rsidRPr="00BA6675" w:rsidRDefault="0013134C" w:rsidP="00BA6675">
      <w:r>
        <w:t xml:space="preserve">Pre vytváranie a odstraňovanie prednášok sa musí administrátor (prednášajúci) prihlásiť . Ďalej určuje kedy prebieha daná prednáška. Účastníkom prednášky zadáva anketové otázky, na ktoré čaká reakciu. Z výsledkov ankety je schopný vytvoriť koláčový graf z výsledkov odpovedí. Zadáva otázky pre konkrétnych účastníkov, od ktorých čaká písomnú odpoveď z ich mobilného zariadenia. </w:t>
      </w:r>
    </w:p>
    <w:sectPr w:rsidR="0013134C" w:rsidRPr="00BA6675" w:rsidSect="00C10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78410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E4E9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62005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51B282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4906C9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F8B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C4D8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8A1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767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83E2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582461"/>
    <w:multiLevelType w:val="hybridMultilevel"/>
    <w:tmpl w:val="AB78C25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3B6E331C"/>
    <w:multiLevelType w:val="hybridMultilevel"/>
    <w:tmpl w:val="CA06D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32D0A"/>
    <w:multiLevelType w:val="hybridMultilevel"/>
    <w:tmpl w:val="3F48124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43DA"/>
    <w:rsid w:val="0013134C"/>
    <w:rsid w:val="001530FE"/>
    <w:rsid w:val="001B7B8A"/>
    <w:rsid w:val="0037757F"/>
    <w:rsid w:val="003F43DA"/>
    <w:rsid w:val="00507A3E"/>
    <w:rsid w:val="00682F17"/>
    <w:rsid w:val="00927133"/>
    <w:rsid w:val="00A25B7E"/>
    <w:rsid w:val="00A666F6"/>
    <w:rsid w:val="00BA6675"/>
    <w:rsid w:val="00C102C0"/>
    <w:rsid w:val="00CC7B87"/>
    <w:rsid w:val="00D33A81"/>
    <w:rsid w:val="00E559D5"/>
    <w:rsid w:val="00F4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81"/>
    <w:pPr>
      <w:spacing w:after="100" w:afterAutospacing="1" w:line="240" w:lineRule="atLeast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rsid w:val="00D33A8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33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33A81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33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33A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D33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33A81"/>
    <w:rPr>
      <w:rFonts w:ascii="Segoe UI" w:hAnsi="Segoe UI" w:cs="Segoe UI"/>
      <w:sz w:val="18"/>
      <w:szCs w:val="18"/>
    </w:rPr>
  </w:style>
  <w:style w:type="paragraph" w:styleId="NoSpacing">
    <w:name w:val="No Spacing"/>
    <w:uiPriority w:val="99"/>
    <w:qFormat/>
    <w:rsid w:val="00D33A81"/>
    <w:pPr>
      <w:spacing w:after="100" w:afterAutospacing="1"/>
      <w:outlineLvl w:val="0"/>
    </w:pPr>
    <w:rPr>
      <w:lang w:eastAsia="en-US"/>
    </w:rPr>
  </w:style>
  <w:style w:type="paragraph" w:styleId="ListParagraph">
    <w:name w:val="List Paragraph"/>
    <w:basedOn w:val="Normal"/>
    <w:uiPriority w:val="99"/>
    <w:qFormat/>
    <w:rsid w:val="00CC7B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52</TotalTime>
  <Pages>5</Pages>
  <Words>298</Words>
  <Characters>1704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 matematiky, fyziky a informatiky</dc:title>
  <dc:subject/>
  <dc:creator>Pavol Jeleník</dc:creator>
  <cp:keywords/>
  <dc:description/>
  <cp:lastModifiedBy>Tomáš Grešík</cp:lastModifiedBy>
  <cp:revision>6</cp:revision>
  <dcterms:created xsi:type="dcterms:W3CDTF">2015-10-19T16:57:00Z</dcterms:created>
  <dcterms:modified xsi:type="dcterms:W3CDTF">2015-10-19T17:48:00Z</dcterms:modified>
</cp:coreProperties>
</file>